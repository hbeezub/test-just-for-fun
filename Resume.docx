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47" w:rsidRDefault="00DD4206" w:rsidP="00D51DF7">
      <w:r>
        <w:rPr>
          <w:noProof/>
        </w:rPr>
        <w:pict>
          <v:rect id="Rectangle 2" o:spid="_x0000_s1026" alt="Narrow horizontal" style="position:absolute;margin-left:48.85pt;margin-top:63pt;width:191.15pt;height:53.25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" fillcolor="#d5daf3" stroked="f">
            <v:fill r:id="rId7" o:title="" type="pattern"/>
            <w10:wrap anchorx="page" anchory="page"/>
          </v:rect>
        </w:pict>
      </w:r>
      <w:r>
        <w:rPr>
          <w:noProof/>
        </w:rPr>
        <w:pict>
          <v:rect id="Rectangle 3" o:spid="_x0000_s1027" style="position:absolute;margin-left:48.85pt;margin-top:63pt;width:492.4pt;height:11.25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iQfQIAAPs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" fillcolor="#339" stroked="f">
            <w10:wrap anchorx="page" anchory="page"/>
          </v:rect>
        </w:pict>
      </w:r>
    </w:p>
    <w:p w:rsidR="00D51DF7" w:rsidRPr="00D51DF7" w:rsidRDefault="00D51DF7" w:rsidP="00D51DF7"/>
    <w:p w:rsidR="00060082" w:rsidRPr="009D7E62" w:rsidRDefault="00090786" w:rsidP="003D7ABF">
      <w:pPr>
        <w:tabs>
          <w:tab w:val="right" w:pos="9360"/>
        </w:tabs>
      </w:pPr>
      <w:r>
        <w:rPr>
          <w:rStyle w:val="Heading2Char"/>
        </w:rPr>
        <w:t>Heidi L Beezub</w:t>
      </w:r>
      <w:r w:rsidR="003D7ABF" w:rsidRPr="009D7E62">
        <w:tab/>
      </w:r>
      <w:r w:rsidR="00311168">
        <w:rPr>
          <w:rStyle w:val="ContactInfoChar"/>
        </w:rPr>
        <w:t>(814)796-3237</w:t>
      </w:r>
    </w:p>
    <w:p w:rsidR="00060082" w:rsidRPr="007734E5" w:rsidRDefault="00311168" w:rsidP="00DD1C42">
      <w:pPr>
        <w:pStyle w:val="ContactInfo"/>
        <w:tabs>
          <w:tab w:val="right" w:pos="9360"/>
        </w:tabs>
      </w:pPr>
      <w:r>
        <w:t>2097 Route 97</w:t>
      </w:r>
      <w:r w:rsidR="003D7ABF" w:rsidRPr="007734E5">
        <w:t xml:space="preserve">, </w:t>
      </w:r>
      <w:smartTag w:uri="urn:schemas-microsoft-com:office:smarttags" w:element="place">
        <w:smartTag w:uri="urn:schemas-microsoft-com:office:smarttags" w:element="City">
          <w:r>
            <w:t>Waterford</w:t>
          </w:r>
        </w:smartTag>
        <w:r>
          <w:t xml:space="preserve">, </w:t>
        </w:r>
        <w:smartTag w:uri="urn:schemas-microsoft-com:office:smarttags" w:element="State">
          <w:r>
            <w:t>PA</w:t>
          </w:r>
        </w:smartTag>
        <w:r>
          <w:t xml:space="preserve"> </w:t>
        </w:r>
        <w:smartTag w:uri="urn:schemas-microsoft-com:office:smarttags" w:element="PostalCode">
          <w:r>
            <w:t>16441</w:t>
          </w:r>
        </w:smartTag>
      </w:smartTag>
      <w:r w:rsidR="00DD1C42">
        <w:tab/>
      </w:r>
    </w:p>
    <w:p w:rsidR="006609FD" w:rsidRDefault="006609FD" w:rsidP="006609FD">
      <w:pPr>
        <w:pStyle w:val="Heading1"/>
        <w:spacing w:before="0"/>
        <w:rPr>
          <w:sz w:val="21"/>
          <w:szCs w:val="21"/>
        </w:rPr>
      </w:pPr>
    </w:p>
    <w:p w:rsidR="006609FD" w:rsidRPr="005A2324" w:rsidRDefault="006609FD" w:rsidP="006609FD">
      <w:pPr>
        <w:pStyle w:val="Heading1"/>
        <w:spacing w:before="0"/>
        <w:rPr>
          <w:sz w:val="20"/>
          <w:szCs w:val="20"/>
        </w:rPr>
      </w:pPr>
      <w:r w:rsidRPr="005A2324">
        <w:rPr>
          <w:sz w:val="20"/>
          <w:szCs w:val="20"/>
        </w:rPr>
        <w:t>Professional Profile</w:t>
      </w:r>
    </w:p>
    <w:p w:rsidR="006609FD" w:rsidRPr="005A2324" w:rsidRDefault="006609FD" w:rsidP="006609FD">
      <w:pPr>
        <w:numPr>
          <w:ilvl w:val="0"/>
          <w:numId w:val="2"/>
        </w:numPr>
        <w:tabs>
          <w:tab w:val="right" w:pos="8640"/>
        </w:tabs>
        <w:rPr>
          <w:rFonts w:ascii="Arial" w:hAnsi="Arial" w:cs="Arial"/>
          <w:sz w:val="20"/>
          <w:szCs w:val="20"/>
        </w:rPr>
        <w:sectPr w:rsidR="006609FD" w:rsidRPr="005A2324" w:rsidSect="0044449A">
          <w:headerReference w:type="default" r:id="rId8"/>
          <w:footerReference w:type="default" r:id="rId9"/>
          <w:footerReference w:type="first" r:id="rId10"/>
          <w:type w:val="continuous"/>
          <w:pgSz w:w="12240" w:h="15840" w:code="1"/>
          <w:pgMar w:top="936" w:right="720" w:bottom="720" w:left="1080" w:header="864" w:footer="864" w:gutter="0"/>
          <w:cols w:space="720"/>
          <w:titlePg/>
          <w:docGrid w:linePitch="360"/>
        </w:sectPr>
      </w:pPr>
    </w:p>
    <w:p w:rsidR="006609FD" w:rsidRPr="005A2324" w:rsidRDefault="006609FD" w:rsidP="006609FD">
      <w:pPr>
        <w:numPr>
          <w:ilvl w:val="0"/>
          <w:numId w:val="2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lastRenderedPageBreak/>
        <w:t xml:space="preserve">12 years experience in Purchasing &amp; Contract Administration </w:t>
      </w:r>
    </w:p>
    <w:p w:rsidR="006609FD" w:rsidRPr="005A2324" w:rsidRDefault="00A30A3C" w:rsidP="006609FD">
      <w:pPr>
        <w:numPr>
          <w:ilvl w:val="0"/>
          <w:numId w:val="2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8</w:t>
      </w:r>
      <w:r w:rsidR="006609FD" w:rsidRPr="005A2324">
        <w:rPr>
          <w:rFonts w:ascii="Arial" w:hAnsi="Arial" w:cs="Arial"/>
          <w:sz w:val="20"/>
          <w:szCs w:val="20"/>
        </w:rPr>
        <w:t xml:space="preserve"> y</w:t>
      </w:r>
      <w:r w:rsidR="004F50B0" w:rsidRPr="005A2324">
        <w:rPr>
          <w:rFonts w:ascii="Arial" w:hAnsi="Arial" w:cs="Arial"/>
          <w:sz w:val="20"/>
          <w:szCs w:val="20"/>
        </w:rPr>
        <w:t>ea</w:t>
      </w:r>
      <w:r w:rsidR="006609FD" w:rsidRPr="005A2324">
        <w:rPr>
          <w:rFonts w:ascii="Arial" w:hAnsi="Arial" w:cs="Arial"/>
          <w:sz w:val="20"/>
          <w:szCs w:val="20"/>
        </w:rPr>
        <w:t>rs experience with form bid preparation</w:t>
      </w:r>
      <w:r w:rsidRPr="005A2324">
        <w:rPr>
          <w:rFonts w:ascii="Arial" w:hAnsi="Arial" w:cs="Arial"/>
          <w:sz w:val="20"/>
          <w:szCs w:val="20"/>
        </w:rPr>
        <w:t xml:space="preserve"> &amp; quotations</w:t>
      </w:r>
      <w:r w:rsidR="006609FD" w:rsidRPr="005A2324">
        <w:rPr>
          <w:rFonts w:ascii="Arial" w:hAnsi="Arial" w:cs="Arial"/>
          <w:sz w:val="20"/>
          <w:szCs w:val="20"/>
        </w:rPr>
        <w:t xml:space="preserve"> </w:t>
      </w:r>
    </w:p>
    <w:p w:rsidR="006609FD" w:rsidRPr="005A2324" w:rsidRDefault="008B2D1C" w:rsidP="006609FD">
      <w:pPr>
        <w:numPr>
          <w:ilvl w:val="0"/>
          <w:numId w:val="2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lastRenderedPageBreak/>
        <w:t>7</w:t>
      </w:r>
      <w:r w:rsidR="006609FD" w:rsidRPr="005A2324">
        <w:rPr>
          <w:rFonts w:ascii="Arial" w:hAnsi="Arial" w:cs="Arial"/>
          <w:sz w:val="20"/>
          <w:szCs w:val="20"/>
        </w:rPr>
        <w:t xml:space="preserve"> years experience with commission payments </w:t>
      </w:r>
    </w:p>
    <w:p w:rsidR="006609FD" w:rsidRPr="005A2324" w:rsidRDefault="006609FD" w:rsidP="006609FD">
      <w:pPr>
        <w:numPr>
          <w:ilvl w:val="0"/>
          <w:numId w:val="2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Proficient in Excel</w:t>
      </w:r>
    </w:p>
    <w:p w:rsidR="006609FD" w:rsidRPr="005A2324" w:rsidRDefault="006609FD" w:rsidP="006609FD">
      <w:pPr>
        <w:pStyle w:val="Heading1"/>
        <w:spacing w:before="0"/>
        <w:rPr>
          <w:sz w:val="20"/>
          <w:szCs w:val="20"/>
        </w:rPr>
        <w:sectPr w:rsidR="006609FD" w:rsidRPr="005A2324" w:rsidSect="006609FD">
          <w:type w:val="continuous"/>
          <w:pgSz w:w="12240" w:h="15840" w:code="1"/>
          <w:pgMar w:top="936" w:right="720" w:bottom="720" w:left="1080" w:header="864" w:footer="864" w:gutter="0"/>
          <w:cols w:num="2" w:space="720"/>
          <w:titlePg/>
          <w:docGrid w:linePitch="360"/>
        </w:sectPr>
      </w:pPr>
    </w:p>
    <w:p w:rsidR="006609FD" w:rsidRPr="005A2324" w:rsidRDefault="006609FD" w:rsidP="006609FD">
      <w:pPr>
        <w:pStyle w:val="Heading1"/>
        <w:spacing w:before="0"/>
        <w:rPr>
          <w:sz w:val="16"/>
          <w:szCs w:val="16"/>
        </w:rPr>
      </w:pPr>
    </w:p>
    <w:p w:rsidR="006609FD" w:rsidRPr="005A2324" w:rsidRDefault="006609FD" w:rsidP="006609FD">
      <w:pPr>
        <w:pStyle w:val="Heading1"/>
        <w:spacing w:before="0"/>
        <w:rPr>
          <w:sz w:val="20"/>
          <w:szCs w:val="20"/>
        </w:rPr>
      </w:pPr>
      <w:r w:rsidRPr="005A2324">
        <w:rPr>
          <w:sz w:val="20"/>
          <w:szCs w:val="20"/>
        </w:rPr>
        <w:t>Professional Experience</w:t>
      </w:r>
    </w:p>
    <w:p w:rsidR="007B1B0B" w:rsidRPr="005A2324" w:rsidRDefault="007B1B0B" w:rsidP="007B1B0B">
      <w:pPr>
        <w:pStyle w:val="BodyText1"/>
        <w:spacing w:before="0"/>
        <w:rPr>
          <w:sz w:val="20"/>
        </w:rPr>
      </w:pPr>
      <w:r w:rsidRPr="005A2324">
        <w:rPr>
          <w:sz w:val="20"/>
        </w:rPr>
        <w:t>US Department of Veterans Affairs Medical Center, Erie, PA</w:t>
      </w:r>
    </w:p>
    <w:p w:rsidR="007B1B0B" w:rsidRPr="005A2324" w:rsidRDefault="007B1B0B" w:rsidP="007B1B0B">
      <w:pPr>
        <w:pStyle w:val="BodyText1"/>
        <w:spacing w:before="0"/>
        <w:rPr>
          <w:rStyle w:val="BodyText1Char"/>
          <w:sz w:val="20"/>
        </w:rPr>
      </w:pPr>
      <w:r w:rsidRPr="005A2324">
        <w:rPr>
          <w:rStyle w:val="BodyText1Char"/>
          <w:sz w:val="20"/>
        </w:rPr>
        <w:t>July 2016 to Present</w:t>
      </w:r>
    </w:p>
    <w:p w:rsidR="007B1B0B" w:rsidRPr="005A2324" w:rsidRDefault="007B1B0B" w:rsidP="007B1B0B">
      <w:pPr>
        <w:pStyle w:val="BodyText1"/>
        <w:spacing w:before="0"/>
        <w:rPr>
          <w:rStyle w:val="BodyText1Char"/>
          <w:b/>
          <w:sz w:val="20"/>
        </w:rPr>
      </w:pPr>
      <w:r w:rsidRPr="005A2324">
        <w:rPr>
          <w:rStyle w:val="BodyText1Char"/>
          <w:b/>
          <w:sz w:val="20"/>
        </w:rPr>
        <w:t xml:space="preserve">MCA Program Analyst GS-7/9/11 (Part-time) </w:t>
      </w:r>
    </w:p>
    <w:p w:rsidR="007B1B0B" w:rsidRPr="005A2324" w:rsidRDefault="007B1B0B" w:rsidP="007B1B0B">
      <w:pPr>
        <w:pStyle w:val="BodyText1"/>
        <w:spacing w:before="0"/>
        <w:rPr>
          <w:sz w:val="20"/>
          <w:u w:val="single"/>
        </w:rPr>
      </w:pPr>
      <w:r w:rsidRPr="005A2324">
        <w:rPr>
          <w:rStyle w:val="BodyText1Char"/>
          <w:sz w:val="20"/>
        </w:rPr>
        <w:tab/>
      </w:r>
      <w:r w:rsidRPr="005A2324">
        <w:rPr>
          <w:rStyle w:val="BodyText1Char"/>
          <w:sz w:val="20"/>
        </w:rPr>
        <w:tab/>
      </w:r>
      <w:r w:rsidRPr="005A2324">
        <w:rPr>
          <w:sz w:val="20"/>
          <w:u w:val="single"/>
        </w:rPr>
        <w:t xml:space="preserve">Responsibilities: </w:t>
      </w:r>
    </w:p>
    <w:p w:rsidR="007B1B0B" w:rsidRPr="005A2324" w:rsidRDefault="007B1B0B" w:rsidP="007B1B0B">
      <w:pPr>
        <w:pStyle w:val="BodyText1"/>
        <w:numPr>
          <w:ilvl w:val="0"/>
          <w:numId w:val="18"/>
        </w:numPr>
        <w:spacing w:before="0"/>
        <w:rPr>
          <w:sz w:val="20"/>
          <w:u w:val="single"/>
        </w:rPr>
      </w:pPr>
      <w:r w:rsidRPr="005A2324">
        <w:rPr>
          <w:rFonts w:cs="Arial"/>
          <w:sz w:val="20"/>
        </w:rPr>
        <w:t xml:space="preserve">Managerial Cost Accounting </w:t>
      </w:r>
      <w:r w:rsidR="00404337">
        <w:rPr>
          <w:rFonts w:cs="Arial"/>
          <w:sz w:val="20"/>
        </w:rPr>
        <w:t>u</w:t>
      </w:r>
      <w:r w:rsidRPr="005A2324">
        <w:rPr>
          <w:rFonts w:cs="Arial"/>
          <w:sz w:val="20"/>
        </w:rPr>
        <w:t>sing VA database &amp; software systems.</w:t>
      </w:r>
    </w:p>
    <w:p w:rsidR="007B1B0B" w:rsidRPr="005A2324" w:rsidRDefault="007B1B0B" w:rsidP="007B1B0B">
      <w:pPr>
        <w:pStyle w:val="BodyText1"/>
        <w:spacing w:before="0"/>
        <w:rPr>
          <w:rStyle w:val="BodyText1Char"/>
          <w:sz w:val="16"/>
          <w:szCs w:val="16"/>
        </w:rPr>
      </w:pPr>
    </w:p>
    <w:p w:rsidR="0025133E" w:rsidRPr="005A2324" w:rsidRDefault="0025133E" w:rsidP="0025133E">
      <w:pPr>
        <w:pStyle w:val="BodyText1"/>
        <w:spacing w:before="0"/>
        <w:rPr>
          <w:rStyle w:val="BodyText1Char"/>
          <w:sz w:val="20"/>
        </w:rPr>
      </w:pPr>
      <w:r w:rsidRPr="005A2324">
        <w:rPr>
          <w:rStyle w:val="BodyText1Char"/>
          <w:sz w:val="20"/>
        </w:rPr>
        <w:t>SPX Flow Technology</w:t>
      </w:r>
      <w:r w:rsidR="00C826CE" w:rsidRPr="005A2324">
        <w:rPr>
          <w:rStyle w:val="BodyText1Char"/>
          <w:sz w:val="20"/>
        </w:rPr>
        <w:t>/SPX Flow US, LLC</w:t>
      </w:r>
      <w:r w:rsidRPr="005A2324">
        <w:rPr>
          <w:rStyle w:val="BodyText1Char"/>
          <w:sz w:val="20"/>
        </w:rPr>
        <w:t>, McKean PA</w:t>
      </w:r>
    </w:p>
    <w:p w:rsidR="0025133E" w:rsidRPr="005A2324" w:rsidRDefault="0025133E" w:rsidP="0025133E">
      <w:pPr>
        <w:pStyle w:val="BodyText1"/>
        <w:spacing w:before="0"/>
        <w:rPr>
          <w:rStyle w:val="BodyText1Char"/>
          <w:sz w:val="20"/>
        </w:rPr>
      </w:pPr>
      <w:r w:rsidRPr="005A2324">
        <w:rPr>
          <w:rStyle w:val="BodyText1Char"/>
          <w:sz w:val="20"/>
        </w:rPr>
        <w:t xml:space="preserve">February 2013 to </w:t>
      </w:r>
      <w:r w:rsidR="00483921" w:rsidRPr="005A2324">
        <w:rPr>
          <w:rStyle w:val="BodyText1Char"/>
          <w:sz w:val="20"/>
        </w:rPr>
        <w:t>March 2016</w:t>
      </w:r>
    </w:p>
    <w:p w:rsidR="0025133E" w:rsidRPr="005A2324" w:rsidRDefault="0025133E" w:rsidP="0025133E">
      <w:pPr>
        <w:pStyle w:val="BodyText1"/>
        <w:spacing w:before="0"/>
        <w:rPr>
          <w:rStyle w:val="BodyText1Char"/>
          <w:b/>
          <w:sz w:val="20"/>
        </w:rPr>
      </w:pPr>
      <w:r w:rsidRPr="005A2324">
        <w:rPr>
          <w:rStyle w:val="BodyText1Char"/>
          <w:b/>
          <w:sz w:val="20"/>
        </w:rPr>
        <w:t xml:space="preserve">Inside Sales Specialist </w:t>
      </w:r>
    </w:p>
    <w:p w:rsidR="0060491B" w:rsidRPr="005A2324" w:rsidRDefault="0060491B" w:rsidP="0060491B">
      <w:pPr>
        <w:pStyle w:val="BodyText1"/>
        <w:spacing w:before="0"/>
        <w:rPr>
          <w:sz w:val="20"/>
          <w:u w:val="single"/>
        </w:rPr>
      </w:pPr>
      <w:r w:rsidRPr="005A2324">
        <w:rPr>
          <w:rStyle w:val="BodyText1Char"/>
          <w:sz w:val="20"/>
        </w:rPr>
        <w:tab/>
      </w:r>
      <w:r w:rsidRPr="005A2324">
        <w:rPr>
          <w:rStyle w:val="BodyText1Char"/>
          <w:sz w:val="20"/>
        </w:rPr>
        <w:tab/>
      </w:r>
      <w:r w:rsidRPr="005A2324">
        <w:rPr>
          <w:sz w:val="20"/>
          <w:u w:val="single"/>
        </w:rPr>
        <w:t xml:space="preserve">Achievements: </w:t>
      </w:r>
    </w:p>
    <w:p w:rsidR="0060491B" w:rsidRPr="005A2324" w:rsidRDefault="0060491B" w:rsidP="0060491B">
      <w:pPr>
        <w:pStyle w:val="BodyText1"/>
        <w:numPr>
          <w:ilvl w:val="0"/>
          <w:numId w:val="18"/>
        </w:numPr>
        <w:spacing w:before="0"/>
        <w:rPr>
          <w:sz w:val="20"/>
          <w:u w:val="single"/>
        </w:rPr>
      </w:pPr>
      <w:r w:rsidRPr="005A2324">
        <w:rPr>
          <w:rFonts w:cs="Arial"/>
          <w:sz w:val="20"/>
        </w:rPr>
        <w:t>Designed "automated" spreadsheet to automatically populate cost data into gross margin analysis worksheet.</w:t>
      </w:r>
    </w:p>
    <w:p w:rsidR="0060491B" w:rsidRPr="005A2324" w:rsidRDefault="0060491B" w:rsidP="0060491B">
      <w:pPr>
        <w:pStyle w:val="BodyText1"/>
        <w:numPr>
          <w:ilvl w:val="0"/>
          <w:numId w:val="18"/>
        </w:numPr>
        <w:spacing w:before="0"/>
        <w:rPr>
          <w:sz w:val="20"/>
          <w:u w:val="single"/>
        </w:rPr>
      </w:pPr>
      <w:r w:rsidRPr="005A2324">
        <w:rPr>
          <w:rFonts w:cs="Arial"/>
          <w:sz w:val="20"/>
        </w:rPr>
        <w:t>Renovated forms &amp; work instructions so that they can be easily updated.</w:t>
      </w:r>
    </w:p>
    <w:p w:rsidR="0025133E" w:rsidRPr="005A2324" w:rsidRDefault="0025133E" w:rsidP="0025133E">
      <w:pPr>
        <w:pStyle w:val="BodyText3"/>
        <w:spacing w:before="0"/>
        <w:rPr>
          <w:sz w:val="20"/>
          <w:szCs w:val="20"/>
        </w:rPr>
      </w:pPr>
      <w:r w:rsidRPr="005A2324">
        <w:rPr>
          <w:sz w:val="20"/>
          <w:szCs w:val="20"/>
        </w:rPr>
        <w:t>Responsibilities:</w:t>
      </w:r>
    </w:p>
    <w:p w:rsidR="0025133E" w:rsidRPr="005A2324" w:rsidRDefault="0025133E" w:rsidP="0025133E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Use of SAP and other cost programs to determine product costs and apply appropriate gross margin to prepare sales quotations.</w:t>
      </w:r>
    </w:p>
    <w:p w:rsidR="00615C97" w:rsidRPr="005A2324" w:rsidRDefault="0025133E" w:rsidP="0060491B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 xml:space="preserve">Review purchase orders received for completeness, acceptability &amp; adherence to SPX quotation and terms &amp; conditions.  Contact customer to obtain revised PO as applicable. </w:t>
      </w:r>
    </w:p>
    <w:p w:rsidR="0025133E" w:rsidRPr="005A2324" w:rsidRDefault="0025133E" w:rsidP="0025133E">
      <w:pPr>
        <w:pStyle w:val="BodyText1"/>
        <w:spacing w:before="0"/>
        <w:rPr>
          <w:rStyle w:val="BodyText1Char"/>
          <w:sz w:val="16"/>
          <w:szCs w:val="16"/>
        </w:rPr>
      </w:pPr>
    </w:p>
    <w:p w:rsidR="006609FD" w:rsidRPr="005A2324" w:rsidRDefault="006609FD" w:rsidP="006609FD">
      <w:pPr>
        <w:pStyle w:val="BodyText1"/>
        <w:spacing w:before="0"/>
        <w:rPr>
          <w:rStyle w:val="BodyText1Char"/>
          <w:sz w:val="20"/>
        </w:rPr>
      </w:pPr>
      <w:r w:rsidRPr="005A2324">
        <w:rPr>
          <w:rStyle w:val="BodyText1Char"/>
          <w:sz w:val="20"/>
        </w:rPr>
        <w:t>Adecco Staffing Services, Erie PA</w:t>
      </w:r>
    </w:p>
    <w:p w:rsidR="006609FD" w:rsidRPr="005A2324" w:rsidRDefault="006609FD" w:rsidP="006609FD">
      <w:pPr>
        <w:pStyle w:val="BodyText1"/>
        <w:spacing w:before="0"/>
        <w:rPr>
          <w:rStyle w:val="BodyText1Char"/>
          <w:sz w:val="20"/>
        </w:rPr>
      </w:pPr>
      <w:r w:rsidRPr="005A2324">
        <w:rPr>
          <w:rStyle w:val="BodyText1Char"/>
          <w:sz w:val="20"/>
        </w:rPr>
        <w:t xml:space="preserve">September 2012 to </w:t>
      </w:r>
      <w:r w:rsidR="0025133E" w:rsidRPr="005A2324">
        <w:rPr>
          <w:rStyle w:val="BodyText1Char"/>
          <w:sz w:val="20"/>
        </w:rPr>
        <w:t>February 2013</w:t>
      </w:r>
    </w:p>
    <w:p w:rsidR="006609FD" w:rsidRPr="005A2324" w:rsidRDefault="006609FD" w:rsidP="006609FD">
      <w:pPr>
        <w:pStyle w:val="BodyText1"/>
        <w:spacing w:before="0"/>
        <w:rPr>
          <w:rStyle w:val="BodyText1Char"/>
          <w:b/>
          <w:sz w:val="20"/>
        </w:rPr>
      </w:pPr>
      <w:r w:rsidRPr="005A2324">
        <w:rPr>
          <w:rStyle w:val="BodyText1Char"/>
          <w:b/>
          <w:sz w:val="20"/>
        </w:rPr>
        <w:t>Temporary-Inside Sales Specialist at SPX Flow Technology</w:t>
      </w:r>
    </w:p>
    <w:p w:rsidR="006609FD" w:rsidRPr="005A2324" w:rsidRDefault="006609FD" w:rsidP="006609FD">
      <w:pPr>
        <w:pStyle w:val="BodyText3"/>
        <w:spacing w:before="0"/>
        <w:rPr>
          <w:sz w:val="20"/>
          <w:szCs w:val="20"/>
        </w:rPr>
      </w:pPr>
      <w:r w:rsidRPr="005A2324">
        <w:rPr>
          <w:sz w:val="20"/>
          <w:szCs w:val="20"/>
        </w:rPr>
        <w:t>Responsibilities:</w:t>
      </w:r>
    </w:p>
    <w:p w:rsidR="006609FD" w:rsidRPr="005A2324" w:rsidRDefault="00791328" w:rsidP="00AC7EFF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same as perma</w:t>
      </w:r>
      <w:r w:rsidR="00AC7EFF" w:rsidRPr="005A2324">
        <w:rPr>
          <w:rFonts w:ascii="Arial" w:hAnsi="Arial" w:cs="Arial"/>
          <w:sz w:val="20"/>
          <w:szCs w:val="20"/>
        </w:rPr>
        <w:t>nent</w:t>
      </w:r>
      <w:r w:rsidRPr="005A2324">
        <w:rPr>
          <w:rFonts w:ascii="Arial" w:hAnsi="Arial" w:cs="Arial"/>
          <w:sz w:val="20"/>
          <w:szCs w:val="20"/>
        </w:rPr>
        <w:t xml:space="preserve"> position</w:t>
      </w:r>
      <w:r w:rsidR="006609FD" w:rsidRPr="005A2324">
        <w:rPr>
          <w:rFonts w:ascii="Arial" w:hAnsi="Arial" w:cs="Arial"/>
          <w:sz w:val="20"/>
          <w:szCs w:val="20"/>
        </w:rPr>
        <w:t xml:space="preserve">. </w:t>
      </w:r>
    </w:p>
    <w:p w:rsidR="006609FD" w:rsidRPr="005A2324" w:rsidRDefault="006609FD" w:rsidP="006609FD">
      <w:pPr>
        <w:pStyle w:val="BodyText1"/>
        <w:spacing w:before="0"/>
        <w:rPr>
          <w:rStyle w:val="BodyText1Char"/>
          <w:sz w:val="16"/>
          <w:szCs w:val="16"/>
        </w:rPr>
      </w:pPr>
    </w:p>
    <w:p w:rsidR="006609FD" w:rsidRPr="005A2324" w:rsidRDefault="006609FD" w:rsidP="006609FD">
      <w:pPr>
        <w:pStyle w:val="BodyText1"/>
        <w:spacing w:before="0"/>
        <w:rPr>
          <w:rStyle w:val="BodyText1Char"/>
          <w:sz w:val="20"/>
        </w:rPr>
      </w:pPr>
      <w:r w:rsidRPr="005A2324">
        <w:rPr>
          <w:rStyle w:val="BodyText1Char"/>
          <w:sz w:val="20"/>
        </w:rPr>
        <w:t>CH2MH</w:t>
      </w:r>
      <w:r w:rsidR="002E7857" w:rsidRPr="005A2324">
        <w:rPr>
          <w:rStyle w:val="BodyText1Char"/>
          <w:sz w:val="20"/>
        </w:rPr>
        <w:t>i</w:t>
      </w:r>
      <w:r w:rsidRPr="005A2324">
        <w:rPr>
          <w:rStyle w:val="BodyText1Char"/>
          <w:sz w:val="20"/>
        </w:rPr>
        <w:t>ll</w:t>
      </w:r>
      <w:r w:rsidRPr="005A2324">
        <w:rPr>
          <w:sz w:val="20"/>
        </w:rPr>
        <w:t xml:space="preserve">, </w:t>
      </w:r>
      <w:r w:rsidRPr="005A2324">
        <w:rPr>
          <w:rStyle w:val="BodyText1Char"/>
          <w:sz w:val="20"/>
        </w:rPr>
        <w:t>Erie, PA</w:t>
      </w:r>
    </w:p>
    <w:p w:rsidR="006609FD" w:rsidRPr="005A2324" w:rsidRDefault="006609FD" w:rsidP="006609FD">
      <w:pPr>
        <w:pStyle w:val="BodyText1"/>
        <w:spacing w:before="0"/>
        <w:rPr>
          <w:sz w:val="20"/>
        </w:rPr>
      </w:pPr>
      <w:r w:rsidRPr="005A2324">
        <w:rPr>
          <w:sz w:val="20"/>
        </w:rPr>
        <w:t>November 2011 to July 2012</w:t>
      </w:r>
    </w:p>
    <w:p w:rsidR="006609FD" w:rsidRPr="005A2324" w:rsidRDefault="006609FD" w:rsidP="006609FD">
      <w:pPr>
        <w:pStyle w:val="BodyText2"/>
        <w:rPr>
          <w:b/>
          <w:sz w:val="20"/>
        </w:rPr>
      </w:pPr>
      <w:r w:rsidRPr="005A2324">
        <w:rPr>
          <w:b/>
          <w:sz w:val="20"/>
        </w:rPr>
        <w:t>Associate Buyer Position at GE</w:t>
      </w:r>
      <w:r w:rsidR="00834966" w:rsidRPr="005A2324">
        <w:rPr>
          <w:b/>
          <w:sz w:val="20"/>
        </w:rPr>
        <w:t xml:space="preserve"> Transportation</w:t>
      </w:r>
    </w:p>
    <w:p w:rsidR="006609FD" w:rsidRPr="005A2324" w:rsidRDefault="006609FD" w:rsidP="006609FD">
      <w:pPr>
        <w:pStyle w:val="BodyText3"/>
        <w:spacing w:before="0"/>
        <w:rPr>
          <w:sz w:val="20"/>
          <w:szCs w:val="20"/>
        </w:rPr>
      </w:pPr>
      <w:r w:rsidRPr="005A2324">
        <w:rPr>
          <w:sz w:val="20"/>
          <w:szCs w:val="20"/>
        </w:rPr>
        <w:t>Responsibilities:</w:t>
      </w:r>
    </w:p>
    <w:p w:rsidR="006609FD" w:rsidRPr="005A2324" w:rsidRDefault="006609FD" w:rsidP="006609FD">
      <w:pPr>
        <w:numPr>
          <w:ilvl w:val="0"/>
          <w:numId w:val="10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Prepare RFQ, receive quotes and issue resulting purchase orders</w:t>
      </w:r>
    </w:p>
    <w:p w:rsidR="006609FD" w:rsidRPr="005A2324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Weekly and monthly project reporting</w:t>
      </w:r>
    </w:p>
    <w:p w:rsidR="00CE3C5D" w:rsidRPr="005A2324" w:rsidRDefault="00CE3C5D">
      <w:pPr>
        <w:rPr>
          <w:rStyle w:val="BodyText1Char"/>
          <w:sz w:val="16"/>
          <w:szCs w:val="16"/>
        </w:rPr>
      </w:pPr>
    </w:p>
    <w:p w:rsidR="006609FD" w:rsidRPr="005A2324" w:rsidRDefault="006609FD" w:rsidP="00834966">
      <w:pPr>
        <w:pStyle w:val="BodyText2"/>
        <w:rPr>
          <w:sz w:val="20"/>
        </w:rPr>
      </w:pPr>
      <w:r w:rsidRPr="005A2324">
        <w:rPr>
          <w:rStyle w:val="BodyText1Char"/>
          <w:sz w:val="20"/>
        </w:rPr>
        <w:t>STERIS Corp</w:t>
      </w:r>
      <w:r w:rsidR="00834966" w:rsidRPr="005A2324">
        <w:rPr>
          <w:rStyle w:val="BodyText1Char"/>
          <w:sz w:val="20"/>
        </w:rPr>
        <w:t>oration</w:t>
      </w:r>
      <w:r w:rsidRPr="005A2324">
        <w:rPr>
          <w:sz w:val="20"/>
        </w:rPr>
        <w:t xml:space="preserve">, </w:t>
      </w:r>
      <w:r w:rsidRPr="005A2324">
        <w:rPr>
          <w:rStyle w:val="BodyText1Char"/>
          <w:sz w:val="20"/>
        </w:rPr>
        <w:t>Erie, PA</w:t>
      </w:r>
      <w:r w:rsidR="00834966" w:rsidRPr="005A2324">
        <w:rPr>
          <w:rStyle w:val="BodyText1Char"/>
          <w:sz w:val="20"/>
        </w:rPr>
        <w:t xml:space="preserve"> (</w:t>
      </w:r>
      <w:r w:rsidR="00834966" w:rsidRPr="005A2324">
        <w:rPr>
          <w:sz w:val="20"/>
        </w:rPr>
        <w:t>March 1996 to October 2011)</w:t>
      </w:r>
    </w:p>
    <w:p w:rsidR="006609FD" w:rsidRPr="005A2324" w:rsidRDefault="006609FD" w:rsidP="006609FD">
      <w:pPr>
        <w:pStyle w:val="BodyText"/>
        <w:rPr>
          <w:sz w:val="20"/>
          <w:szCs w:val="20"/>
        </w:rPr>
      </w:pPr>
      <w:r w:rsidRPr="005A2324">
        <w:rPr>
          <w:sz w:val="20"/>
          <w:szCs w:val="20"/>
        </w:rPr>
        <w:t xml:space="preserve">Field Incentive Analyst (Commissions)   </w:t>
      </w:r>
      <w:r w:rsidRPr="005A2324">
        <w:rPr>
          <w:b w:val="0"/>
          <w:sz w:val="20"/>
          <w:szCs w:val="20"/>
        </w:rPr>
        <w:t>(April 2004 – October 2011)</w:t>
      </w:r>
    </w:p>
    <w:p w:rsidR="0060491B" w:rsidRPr="005A2324" w:rsidRDefault="0060491B" w:rsidP="0060491B">
      <w:pPr>
        <w:pStyle w:val="BodyText1"/>
        <w:spacing w:before="0"/>
        <w:rPr>
          <w:sz w:val="20"/>
          <w:u w:val="single"/>
        </w:rPr>
      </w:pPr>
      <w:r w:rsidRPr="005A2324">
        <w:rPr>
          <w:rStyle w:val="BodyText1Char"/>
          <w:sz w:val="20"/>
        </w:rPr>
        <w:tab/>
      </w:r>
      <w:r w:rsidRPr="005A2324">
        <w:rPr>
          <w:rStyle w:val="BodyText1Char"/>
          <w:sz w:val="20"/>
        </w:rPr>
        <w:tab/>
      </w:r>
      <w:r w:rsidRPr="005A2324">
        <w:rPr>
          <w:sz w:val="20"/>
          <w:u w:val="single"/>
        </w:rPr>
        <w:t xml:space="preserve">Achievements: </w:t>
      </w:r>
    </w:p>
    <w:p w:rsidR="00791328" w:rsidRPr="005A2324" w:rsidRDefault="0060491B" w:rsidP="006609FD">
      <w:pPr>
        <w:pStyle w:val="BodyText1"/>
        <w:numPr>
          <w:ilvl w:val="0"/>
          <w:numId w:val="18"/>
        </w:numPr>
        <w:spacing w:before="0"/>
        <w:rPr>
          <w:sz w:val="20"/>
          <w:u w:val="single"/>
        </w:rPr>
      </w:pPr>
      <w:r w:rsidRPr="005A2324">
        <w:rPr>
          <w:rFonts w:cs="Arial"/>
          <w:sz w:val="20"/>
        </w:rPr>
        <w:t>Created explicit, easy to follow work instructions for completion of incentive calculation tasks.</w:t>
      </w:r>
    </w:p>
    <w:p w:rsidR="00791328" w:rsidRPr="005A2324" w:rsidRDefault="00791328" w:rsidP="00791328">
      <w:pPr>
        <w:rPr>
          <w:rFonts w:cs="Arial"/>
          <w:sz w:val="16"/>
          <w:szCs w:val="16"/>
        </w:rPr>
      </w:pPr>
    </w:p>
    <w:p w:rsidR="006609FD" w:rsidRPr="005A2324" w:rsidRDefault="006609FD" w:rsidP="006609FD">
      <w:pPr>
        <w:pStyle w:val="BodyText3"/>
        <w:spacing w:before="0"/>
        <w:rPr>
          <w:sz w:val="20"/>
          <w:szCs w:val="20"/>
        </w:rPr>
      </w:pPr>
      <w:r w:rsidRPr="005A2324">
        <w:rPr>
          <w:sz w:val="20"/>
          <w:szCs w:val="20"/>
        </w:rPr>
        <w:t>Responsibilities:</w:t>
      </w:r>
    </w:p>
    <w:p w:rsidR="006609FD" w:rsidRPr="005A2324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Work with Oracle, Excel &amp; other company data bases</w:t>
      </w:r>
    </w:p>
    <w:p w:rsidR="006609FD" w:rsidRPr="005A2324" w:rsidRDefault="006609FD" w:rsidP="006609FD">
      <w:pPr>
        <w:numPr>
          <w:ilvl w:val="0"/>
          <w:numId w:val="10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Prepare manual adjustments to company incentive system</w:t>
      </w:r>
    </w:p>
    <w:p w:rsidR="006609FD" w:rsidRPr="005A2324" w:rsidRDefault="006609FD" w:rsidP="006609FD">
      <w:pPr>
        <w:numPr>
          <w:ilvl w:val="0"/>
          <w:numId w:val="11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Check monthly incentive data &amp; computations for accuracy</w:t>
      </w:r>
    </w:p>
    <w:p w:rsidR="006609FD" w:rsidRPr="005A2324" w:rsidRDefault="006609FD" w:rsidP="006609FD">
      <w:pPr>
        <w:numPr>
          <w:ilvl w:val="0"/>
          <w:numId w:val="12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Assist in yearly program/plan changes</w:t>
      </w:r>
    </w:p>
    <w:p w:rsidR="00524357" w:rsidRPr="005A2324" w:rsidRDefault="006609FD" w:rsidP="0060491B">
      <w:pPr>
        <w:numPr>
          <w:ilvl w:val="0"/>
          <w:numId w:val="13"/>
        </w:numPr>
        <w:tabs>
          <w:tab w:val="right" w:pos="8640"/>
        </w:tabs>
        <w:rPr>
          <w:sz w:val="20"/>
          <w:szCs w:val="20"/>
        </w:rPr>
      </w:pPr>
      <w:r w:rsidRPr="005A2324">
        <w:rPr>
          <w:rFonts w:ascii="Arial" w:hAnsi="Arial" w:cs="Arial"/>
          <w:sz w:val="20"/>
          <w:szCs w:val="20"/>
        </w:rPr>
        <w:t>Prepare individual calculation sheets for Sales Representatives</w:t>
      </w:r>
    </w:p>
    <w:p w:rsidR="006609FD" w:rsidRPr="00B37ECF" w:rsidRDefault="006609FD" w:rsidP="006609FD">
      <w:pPr>
        <w:pStyle w:val="BodyText"/>
        <w:rPr>
          <w:b w:val="0"/>
          <w:sz w:val="20"/>
          <w:szCs w:val="20"/>
        </w:rPr>
      </w:pPr>
      <w:r w:rsidRPr="00B37ECF">
        <w:rPr>
          <w:sz w:val="20"/>
          <w:szCs w:val="20"/>
        </w:rPr>
        <w:lastRenderedPageBreak/>
        <w:t xml:space="preserve">Contract Administrator, Sales   </w:t>
      </w:r>
      <w:r w:rsidRPr="00B37ECF">
        <w:rPr>
          <w:b w:val="0"/>
          <w:sz w:val="20"/>
          <w:szCs w:val="20"/>
        </w:rPr>
        <w:t>(April 1998 – March 2004)</w:t>
      </w:r>
    </w:p>
    <w:p w:rsidR="006609FD" w:rsidRPr="00B37ECF" w:rsidRDefault="006609FD" w:rsidP="006609FD">
      <w:pPr>
        <w:pStyle w:val="BodyText3"/>
        <w:spacing w:before="0"/>
        <w:rPr>
          <w:sz w:val="20"/>
          <w:szCs w:val="20"/>
        </w:rPr>
      </w:pPr>
      <w:r w:rsidRPr="00B37ECF">
        <w:rPr>
          <w:sz w:val="20"/>
          <w:szCs w:val="20"/>
        </w:rPr>
        <w:t>Responsibilities: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Prepare capital equipment form bids &amp; bid take-off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Review bid form language &amp; construction document specifications &amp; language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Interface with sales, technical &amp; legal department to determine necessary exceptions</w:t>
      </w:r>
    </w:p>
    <w:p w:rsidR="006609FD" w:rsidRPr="00B37ECF" w:rsidRDefault="006609FD" w:rsidP="006609FD">
      <w:pPr>
        <w:numPr>
          <w:ilvl w:val="0"/>
          <w:numId w:val="12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Prepare gross margin analysis &amp; assist in determining bid levels</w:t>
      </w:r>
    </w:p>
    <w:p w:rsidR="006609FD" w:rsidRPr="00B37ECF" w:rsidRDefault="006609FD" w:rsidP="006609FD">
      <w:pPr>
        <w:numPr>
          <w:ilvl w:val="0"/>
          <w:numId w:val="12"/>
        </w:numPr>
        <w:tabs>
          <w:tab w:val="right" w:pos="8640"/>
        </w:tabs>
        <w:rPr>
          <w:rStyle w:val="BodyText1Char"/>
          <w:rFonts w:ascii="Times New Roman" w:hAnsi="Times New Roman"/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Review contract language &amp; work with customers to obtain mutually acceptable terms</w:t>
      </w:r>
    </w:p>
    <w:p w:rsidR="006609FD" w:rsidRPr="00B37ECF" w:rsidRDefault="006609FD" w:rsidP="006609FD">
      <w:pPr>
        <w:pStyle w:val="BodyText"/>
        <w:rPr>
          <w:sz w:val="20"/>
          <w:szCs w:val="20"/>
        </w:rPr>
      </w:pPr>
      <w:r w:rsidRPr="00B37ECF">
        <w:rPr>
          <w:sz w:val="20"/>
          <w:szCs w:val="20"/>
        </w:rPr>
        <w:t xml:space="preserve">Contract Administrator, Service   </w:t>
      </w:r>
      <w:r w:rsidRPr="00B37ECF">
        <w:rPr>
          <w:b w:val="0"/>
          <w:sz w:val="20"/>
          <w:szCs w:val="20"/>
        </w:rPr>
        <w:t>(January 1997 – March 1998)</w:t>
      </w:r>
    </w:p>
    <w:p w:rsidR="006609FD" w:rsidRPr="00B37ECF" w:rsidRDefault="006609FD" w:rsidP="006609FD">
      <w:pPr>
        <w:pStyle w:val="BodyText3"/>
        <w:spacing w:before="0"/>
        <w:rPr>
          <w:sz w:val="20"/>
          <w:szCs w:val="20"/>
        </w:rPr>
      </w:pPr>
      <w:r w:rsidRPr="00B37ECF">
        <w:rPr>
          <w:sz w:val="20"/>
          <w:szCs w:val="20"/>
        </w:rPr>
        <w:t>Responsibilities: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Prepare quotes for Preventive Maintenance &amp; Repair Services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 xml:space="preserve">Prepare new Preventive Maintenance contracts, modifications to existing contracts &amp; annual renewals 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Work with credit department to obtain payment or issue credits (as required)</w:t>
      </w:r>
    </w:p>
    <w:p w:rsidR="006609FD" w:rsidRPr="00B37ECF" w:rsidRDefault="006609FD" w:rsidP="006609FD">
      <w:pPr>
        <w:pStyle w:val="BodyText"/>
        <w:rPr>
          <w:sz w:val="20"/>
          <w:szCs w:val="20"/>
        </w:rPr>
      </w:pPr>
      <w:r w:rsidRPr="00B37ECF">
        <w:rPr>
          <w:sz w:val="20"/>
          <w:szCs w:val="20"/>
        </w:rPr>
        <w:t xml:space="preserve">Upgrade Coordinator   </w:t>
      </w:r>
      <w:r w:rsidRPr="00B37ECF">
        <w:rPr>
          <w:b w:val="0"/>
          <w:sz w:val="20"/>
          <w:szCs w:val="20"/>
        </w:rPr>
        <w:t>(March 1996 – December 1996)</w:t>
      </w:r>
    </w:p>
    <w:p w:rsidR="006609FD" w:rsidRPr="00B37ECF" w:rsidRDefault="006609FD" w:rsidP="006609FD">
      <w:pPr>
        <w:pStyle w:val="BodyText3"/>
        <w:spacing w:before="0"/>
        <w:rPr>
          <w:sz w:val="20"/>
          <w:szCs w:val="20"/>
        </w:rPr>
      </w:pPr>
      <w:r w:rsidRPr="00B37ECF">
        <w:rPr>
          <w:sz w:val="20"/>
          <w:szCs w:val="20"/>
        </w:rPr>
        <w:t>Responsibilities: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Coordinate &amp; manage Company &amp; FDA mandated recalls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 xml:space="preserve">Manage &amp; update recall data bases 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Contact initial &amp; subsequent owners to locate equipment &amp; verify location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Search company records for missing serial number information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Provide Status &amp; exception reports on project completion</w:t>
      </w:r>
    </w:p>
    <w:p w:rsidR="006609FD" w:rsidRPr="00B37ECF" w:rsidRDefault="006609FD" w:rsidP="006609FD">
      <w:pPr>
        <w:pStyle w:val="Heading1"/>
        <w:spacing w:before="0"/>
        <w:rPr>
          <w:sz w:val="20"/>
          <w:szCs w:val="20"/>
        </w:rPr>
      </w:pPr>
      <w:r w:rsidRPr="00B37ECF">
        <w:rPr>
          <w:sz w:val="20"/>
          <w:szCs w:val="20"/>
        </w:rPr>
        <w:t>Other Experience</w:t>
      </w:r>
    </w:p>
    <w:p w:rsidR="006609FD" w:rsidRPr="00B37ECF" w:rsidRDefault="006609FD" w:rsidP="006609FD">
      <w:pPr>
        <w:pStyle w:val="BodyText1"/>
        <w:spacing w:before="0"/>
        <w:rPr>
          <w:sz w:val="20"/>
        </w:rPr>
      </w:pPr>
      <w:r w:rsidRPr="00B37ECF">
        <w:rPr>
          <w:sz w:val="20"/>
        </w:rPr>
        <w:t xml:space="preserve">Jazzercise Fitness Center, Erie, PA </w:t>
      </w:r>
    </w:p>
    <w:p w:rsidR="006609FD" w:rsidRPr="00B37ECF" w:rsidRDefault="006609FD" w:rsidP="006609FD">
      <w:pPr>
        <w:pStyle w:val="BodyText2"/>
        <w:rPr>
          <w:sz w:val="20"/>
        </w:rPr>
      </w:pPr>
      <w:r w:rsidRPr="00B37ECF">
        <w:rPr>
          <w:sz w:val="20"/>
        </w:rPr>
        <w:t>October 2005-Present (3 days per week-1 hour per day)</w:t>
      </w:r>
    </w:p>
    <w:p w:rsidR="006609FD" w:rsidRPr="00B37ECF" w:rsidRDefault="006609FD" w:rsidP="006609FD">
      <w:pPr>
        <w:pStyle w:val="BodyText"/>
        <w:rPr>
          <w:sz w:val="20"/>
          <w:szCs w:val="20"/>
        </w:rPr>
      </w:pPr>
      <w:r w:rsidRPr="00B37ECF">
        <w:rPr>
          <w:sz w:val="20"/>
          <w:szCs w:val="20"/>
        </w:rPr>
        <w:t>Class Manager</w:t>
      </w:r>
    </w:p>
    <w:p w:rsidR="006609FD" w:rsidRPr="00B37ECF" w:rsidRDefault="006609FD" w:rsidP="006609FD">
      <w:pPr>
        <w:pStyle w:val="BodyText3"/>
        <w:spacing w:before="0"/>
        <w:rPr>
          <w:sz w:val="20"/>
          <w:szCs w:val="20"/>
        </w:rPr>
      </w:pPr>
      <w:r w:rsidRPr="00B37ECF">
        <w:rPr>
          <w:sz w:val="20"/>
          <w:szCs w:val="20"/>
        </w:rPr>
        <w:t>Responsibilities:</w:t>
      </w:r>
    </w:p>
    <w:p w:rsidR="006609FD" w:rsidRPr="00B37ECF" w:rsidRDefault="006609FD" w:rsidP="006609FD">
      <w:pPr>
        <w:numPr>
          <w:ilvl w:val="0"/>
          <w:numId w:val="14"/>
        </w:num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Sign students in each class &amp; fill out payment forms for new students</w:t>
      </w:r>
    </w:p>
    <w:p w:rsidR="00CE3C5D" w:rsidRPr="00B37ECF" w:rsidRDefault="00CE3C5D" w:rsidP="006609FD">
      <w:pPr>
        <w:pStyle w:val="BodyText1"/>
        <w:spacing w:before="0"/>
        <w:rPr>
          <w:sz w:val="20"/>
        </w:rPr>
      </w:pPr>
    </w:p>
    <w:p w:rsidR="006609FD" w:rsidRPr="00B37ECF" w:rsidRDefault="006609FD" w:rsidP="006609FD">
      <w:pPr>
        <w:pStyle w:val="BodyText1"/>
        <w:spacing w:before="0"/>
        <w:rPr>
          <w:sz w:val="20"/>
        </w:rPr>
      </w:pPr>
      <w:r w:rsidRPr="00B37ECF">
        <w:rPr>
          <w:sz w:val="20"/>
        </w:rPr>
        <w:t>Professional Communications Answering Service, Erie, PA</w:t>
      </w:r>
    </w:p>
    <w:p w:rsidR="006609FD" w:rsidRPr="00B37ECF" w:rsidRDefault="006609FD" w:rsidP="006609FD">
      <w:pPr>
        <w:pStyle w:val="BodyText2"/>
        <w:rPr>
          <w:sz w:val="20"/>
        </w:rPr>
      </w:pPr>
      <w:r w:rsidRPr="00B37ECF">
        <w:rPr>
          <w:sz w:val="20"/>
        </w:rPr>
        <w:t>May 1995-January 1999  (Part time 2</w:t>
      </w:r>
      <w:r w:rsidRPr="00B37ECF">
        <w:rPr>
          <w:sz w:val="20"/>
          <w:vertAlign w:val="superscript"/>
        </w:rPr>
        <w:t>nd</w:t>
      </w:r>
      <w:r w:rsidRPr="00B37ECF">
        <w:rPr>
          <w:sz w:val="20"/>
        </w:rPr>
        <w:t xml:space="preserve"> job)</w:t>
      </w:r>
    </w:p>
    <w:p w:rsidR="006609FD" w:rsidRPr="00B37ECF" w:rsidRDefault="006609FD" w:rsidP="006609FD">
      <w:pPr>
        <w:pStyle w:val="BodyText"/>
        <w:rPr>
          <w:sz w:val="20"/>
          <w:szCs w:val="20"/>
        </w:rPr>
      </w:pPr>
      <w:r w:rsidRPr="00B37ECF">
        <w:rPr>
          <w:sz w:val="20"/>
          <w:szCs w:val="20"/>
        </w:rPr>
        <w:t>Telephone Secretary</w:t>
      </w:r>
    </w:p>
    <w:p w:rsidR="006609FD" w:rsidRPr="00B37ECF" w:rsidRDefault="006609FD" w:rsidP="006609FD">
      <w:pPr>
        <w:pStyle w:val="BodyText3"/>
        <w:spacing w:before="0"/>
        <w:rPr>
          <w:sz w:val="20"/>
          <w:szCs w:val="20"/>
        </w:rPr>
      </w:pPr>
      <w:r w:rsidRPr="00B37ECF">
        <w:rPr>
          <w:sz w:val="20"/>
          <w:szCs w:val="20"/>
        </w:rPr>
        <w:t>Responsibilities: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 xml:space="preserve">Operation of </w:t>
      </w:r>
      <w:proofErr w:type="spellStart"/>
      <w:r w:rsidRPr="00B37ECF">
        <w:rPr>
          <w:rFonts w:ascii="Arial" w:hAnsi="Arial" w:cs="Arial"/>
          <w:sz w:val="20"/>
          <w:szCs w:val="20"/>
        </w:rPr>
        <w:t>Telescan</w:t>
      </w:r>
      <w:proofErr w:type="spellEnd"/>
      <w:r w:rsidRPr="00B37E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7ECF">
        <w:rPr>
          <w:rFonts w:ascii="Arial" w:hAnsi="Arial" w:cs="Arial"/>
          <w:sz w:val="20"/>
          <w:szCs w:val="20"/>
        </w:rPr>
        <w:t>Earthnet</w:t>
      </w:r>
      <w:proofErr w:type="spellEnd"/>
      <w:r w:rsidRPr="00B37ECF">
        <w:rPr>
          <w:rFonts w:ascii="Arial" w:hAnsi="Arial" w:cs="Arial"/>
          <w:sz w:val="20"/>
          <w:szCs w:val="20"/>
        </w:rPr>
        <w:t xml:space="preserve"> operator console to answer incoming lines (approx 600 accounts)</w:t>
      </w:r>
    </w:p>
    <w:p w:rsidR="006609FD" w:rsidRPr="00B37ECF" w:rsidRDefault="006609FD" w:rsidP="006609FD">
      <w:pPr>
        <w:numPr>
          <w:ilvl w:val="0"/>
          <w:numId w:val="9"/>
        </w:numPr>
        <w:tabs>
          <w:tab w:val="right" w:pos="8640"/>
        </w:tabs>
        <w:rPr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 xml:space="preserve">One of only two second shift operators trained dispatch calls for a state nursing agency </w:t>
      </w:r>
    </w:p>
    <w:p w:rsidR="006609FD" w:rsidRPr="00B37ECF" w:rsidRDefault="009F71E3" w:rsidP="006609FD">
      <w:pPr>
        <w:pStyle w:val="BodyText1"/>
        <w:spacing w:before="0"/>
        <w:rPr>
          <w:sz w:val="20"/>
        </w:rPr>
      </w:pPr>
      <w:r w:rsidRPr="00B37ECF">
        <w:rPr>
          <w:sz w:val="20"/>
        </w:rPr>
        <w:t>Christian Missionary Alliance (CMA) Church</w:t>
      </w:r>
      <w:r w:rsidR="006609FD" w:rsidRPr="00B37ECF">
        <w:rPr>
          <w:sz w:val="20"/>
        </w:rPr>
        <w:t xml:space="preserve">, Union City, PA </w:t>
      </w:r>
    </w:p>
    <w:p w:rsidR="006609FD" w:rsidRPr="00B37ECF" w:rsidRDefault="006609FD" w:rsidP="006609FD">
      <w:pPr>
        <w:pStyle w:val="BodyText"/>
        <w:rPr>
          <w:b w:val="0"/>
          <w:sz w:val="20"/>
          <w:szCs w:val="20"/>
        </w:rPr>
      </w:pPr>
      <w:r w:rsidRPr="00B37ECF">
        <w:rPr>
          <w:sz w:val="20"/>
          <w:szCs w:val="20"/>
        </w:rPr>
        <w:t>Volunteer</w:t>
      </w:r>
      <w:r w:rsidR="009F71E3" w:rsidRPr="00B37ECF">
        <w:rPr>
          <w:sz w:val="20"/>
          <w:szCs w:val="20"/>
        </w:rPr>
        <w:t xml:space="preserve"> for AWANA Program</w:t>
      </w:r>
      <w:r w:rsidR="001E64D2" w:rsidRPr="00B37ECF">
        <w:rPr>
          <w:b w:val="0"/>
          <w:sz w:val="20"/>
          <w:szCs w:val="20"/>
        </w:rPr>
        <w:t xml:space="preserve"> (2010 to present)</w:t>
      </w:r>
    </w:p>
    <w:p w:rsidR="006609FD" w:rsidRPr="00B37ECF" w:rsidRDefault="006609FD" w:rsidP="006609FD">
      <w:pPr>
        <w:pStyle w:val="BodyText3"/>
        <w:spacing w:before="0"/>
        <w:rPr>
          <w:sz w:val="20"/>
          <w:szCs w:val="20"/>
        </w:rPr>
      </w:pPr>
      <w:r w:rsidRPr="00B37ECF">
        <w:rPr>
          <w:sz w:val="20"/>
          <w:szCs w:val="20"/>
        </w:rPr>
        <w:t>Achievements:</w:t>
      </w:r>
    </w:p>
    <w:p w:rsidR="009F71E3" w:rsidRPr="00B37ECF" w:rsidRDefault="009F71E3" w:rsidP="006609FD">
      <w:pPr>
        <w:numPr>
          <w:ilvl w:val="0"/>
          <w:numId w:val="14"/>
        </w:num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Help children ages 5-12 learn weekly Bible Verses</w:t>
      </w:r>
    </w:p>
    <w:p w:rsidR="006609FD" w:rsidRPr="00B37ECF" w:rsidRDefault="009F71E3" w:rsidP="006609FD">
      <w:pPr>
        <w:numPr>
          <w:ilvl w:val="0"/>
          <w:numId w:val="14"/>
        </w:num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>Help with “game time”</w:t>
      </w:r>
      <w:r w:rsidR="001E64D2" w:rsidRPr="00B37ECF">
        <w:rPr>
          <w:rFonts w:ascii="Arial" w:hAnsi="Arial" w:cs="Arial"/>
          <w:sz w:val="20"/>
          <w:szCs w:val="20"/>
        </w:rPr>
        <w:t xml:space="preserve"> for the 5 to 8 year olds</w:t>
      </w:r>
    </w:p>
    <w:p w:rsidR="00A30A3C" w:rsidRPr="00B37ECF" w:rsidRDefault="00A30A3C" w:rsidP="006609FD">
      <w:pPr>
        <w:numPr>
          <w:ilvl w:val="0"/>
          <w:numId w:val="14"/>
        </w:num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B37ECF">
        <w:rPr>
          <w:rFonts w:ascii="Arial" w:hAnsi="Arial" w:cs="Arial"/>
          <w:sz w:val="20"/>
          <w:szCs w:val="20"/>
        </w:rPr>
        <w:t xml:space="preserve">Assist with “Van Ministry” pick up &amp; drop off kids </w:t>
      </w:r>
      <w:bookmarkStart w:id="0" w:name="_GoBack"/>
      <w:bookmarkEnd w:id="0"/>
      <w:r w:rsidRPr="00B37ECF">
        <w:rPr>
          <w:rFonts w:ascii="Arial" w:hAnsi="Arial" w:cs="Arial"/>
          <w:sz w:val="20"/>
          <w:szCs w:val="20"/>
        </w:rPr>
        <w:t>to attend program</w:t>
      </w:r>
    </w:p>
    <w:p w:rsidR="006609FD" w:rsidRPr="00B37ECF" w:rsidRDefault="006609FD" w:rsidP="006609FD">
      <w:pPr>
        <w:pStyle w:val="Heading1"/>
        <w:spacing w:before="0"/>
        <w:rPr>
          <w:sz w:val="19"/>
          <w:szCs w:val="19"/>
        </w:rPr>
      </w:pPr>
      <w:r w:rsidRPr="00B37ECF">
        <w:rPr>
          <w:sz w:val="19"/>
          <w:szCs w:val="19"/>
        </w:rPr>
        <w:t>Education</w:t>
      </w:r>
    </w:p>
    <w:p w:rsidR="006609FD" w:rsidRPr="00B37ECF" w:rsidRDefault="006609FD" w:rsidP="006609FD">
      <w:pPr>
        <w:pStyle w:val="BodyText1"/>
        <w:spacing w:before="0"/>
        <w:rPr>
          <w:sz w:val="19"/>
          <w:szCs w:val="19"/>
        </w:rPr>
      </w:pPr>
      <w:proofErr w:type="spellStart"/>
      <w:r w:rsidRPr="00B37ECF">
        <w:rPr>
          <w:sz w:val="19"/>
          <w:szCs w:val="19"/>
        </w:rPr>
        <w:t>Edinboro</w:t>
      </w:r>
      <w:proofErr w:type="spellEnd"/>
      <w:r w:rsidRPr="00B37ECF">
        <w:rPr>
          <w:sz w:val="19"/>
          <w:szCs w:val="19"/>
        </w:rPr>
        <w:t xml:space="preserve"> University, </w:t>
      </w:r>
      <w:proofErr w:type="spellStart"/>
      <w:r w:rsidRPr="00B37ECF">
        <w:rPr>
          <w:sz w:val="19"/>
          <w:szCs w:val="19"/>
        </w:rPr>
        <w:t>Edinboro</w:t>
      </w:r>
      <w:proofErr w:type="spellEnd"/>
      <w:r w:rsidRPr="00B37ECF">
        <w:rPr>
          <w:sz w:val="19"/>
          <w:szCs w:val="19"/>
        </w:rPr>
        <w:t>, PA</w:t>
      </w:r>
    </w:p>
    <w:p w:rsidR="006609FD" w:rsidRPr="00B37ECF" w:rsidRDefault="006609FD" w:rsidP="006609FD">
      <w:pPr>
        <w:pStyle w:val="BodyText"/>
        <w:rPr>
          <w:sz w:val="19"/>
          <w:szCs w:val="19"/>
        </w:rPr>
      </w:pPr>
      <w:r w:rsidRPr="00B37ECF">
        <w:rPr>
          <w:sz w:val="19"/>
          <w:szCs w:val="19"/>
        </w:rPr>
        <w:t xml:space="preserve">Certification: Secondary English Education </w:t>
      </w:r>
    </w:p>
    <w:p w:rsidR="006609FD" w:rsidRPr="00B37ECF" w:rsidRDefault="006609FD" w:rsidP="006609FD">
      <w:pPr>
        <w:pStyle w:val="BodyText1"/>
        <w:spacing w:before="0"/>
        <w:rPr>
          <w:sz w:val="19"/>
          <w:szCs w:val="19"/>
        </w:rPr>
      </w:pPr>
      <w:proofErr w:type="spellStart"/>
      <w:r w:rsidRPr="00B37ECF">
        <w:rPr>
          <w:sz w:val="19"/>
          <w:szCs w:val="19"/>
        </w:rPr>
        <w:t>Mercyhurst</w:t>
      </w:r>
      <w:proofErr w:type="spellEnd"/>
      <w:r w:rsidRPr="00B37ECF">
        <w:rPr>
          <w:sz w:val="19"/>
          <w:szCs w:val="19"/>
        </w:rPr>
        <w:t xml:space="preserve"> </w:t>
      </w:r>
      <w:r w:rsidR="009F71E3" w:rsidRPr="00B37ECF">
        <w:rPr>
          <w:sz w:val="19"/>
          <w:szCs w:val="19"/>
        </w:rPr>
        <w:t>University</w:t>
      </w:r>
      <w:r w:rsidRPr="00B37ECF">
        <w:rPr>
          <w:sz w:val="19"/>
          <w:szCs w:val="19"/>
        </w:rPr>
        <w:t>, Erie, PA</w:t>
      </w:r>
    </w:p>
    <w:p w:rsidR="006609FD" w:rsidRPr="00B37ECF" w:rsidRDefault="006609FD" w:rsidP="00B37ECF">
      <w:pPr>
        <w:pStyle w:val="BodyText"/>
        <w:rPr>
          <w:b w:val="0"/>
          <w:sz w:val="19"/>
          <w:szCs w:val="19"/>
        </w:rPr>
      </w:pPr>
      <w:r w:rsidRPr="00B37ECF">
        <w:rPr>
          <w:sz w:val="19"/>
          <w:szCs w:val="19"/>
        </w:rPr>
        <w:t xml:space="preserve">B.A. Business Administration, </w:t>
      </w:r>
      <w:r w:rsidRPr="00B37ECF">
        <w:rPr>
          <w:b w:val="0"/>
          <w:sz w:val="19"/>
          <w:szCs w:val="19"/>
        </w:rPr>
        <w:t>Graduated Cum Laud</w:t>
      </w:r>
    </w:p>
    <w:p w:rsidR="006609FD" w:rsidRPr="00B37ECF" w:rsidRDefault="006609FD" w:rsidP="006609FD">
      <w:pPr>
        <w:pStyle w:val="Heading1"/>
        <w:spacing w:before="0"/>
        <w:rPr>
          <w:sz w:val="19"/>
          <w:szCs w:val="19"/>
        </w:rPr>
      </w:pPr>
      <w:r w:rsidRPr="00B37ECF">
        <w:rPr>
          <w:sz w:val="19"/>
          <w:szCs w:val="19"/>
        </w:rPr>
        <w:t>Skills, Abilities &amp; Other Activities</w:t>
      </w:r>
    </w:p>
    <w:p w:rsidR="00B37ECF" w:rsidRPr="00B37ECF" w:rsidRDefault="00B37ECF" w:rsidP="006609FD">
      <w:pPr>
        <w:numPr>
          <w:ilvl w:val="0"/>
          <w:numId w:val="2"/>
        </w:numPr>
        <w:tabs>
          <w:tab w:val="right" w:pos="8640"/>
        </w:tabs>
        <w:rPr>
          <w:rFonts w:ascii="Arial" w:hAnsi="Arial" w:cs="Arial"/>
          <w:sz w:val="19"/>
          <w:szCs w:val="19"/>
        </w:rPr>
        <w:sectPr w:rsidR="00B37ECF" w:rsidRPr="00B37ECF" w:rsidSect="009152A8">
          <w:headerReference w:type="even" r:id="rId11"/>
          <w:type w:val="continuous"/>
          <w:pgSz w:w="12240" w:h="15840"/>
          <w:pgMar w:top="720" w:right="1440" w:bottom="1440" w:left="1440" w:header="720" w:footer="720" w:gutter="0"/>
          <w:cols w:space="864"/>
          <w:docGrid w:linePitch="360"/>
        </w:sectPr>
      </w:pPr>
    </w:p>
    <w:p w:rsidR="006609FD" w:rsidRPr="00B37ECF" w:rsidRDefault="006609FD" w:rsidP="006609FD">
      <w:pPr>
        <w:numPr>
          <w:ilvl w:val="0"/>
          <w:numId w:val="2"/>
        </w:numPr>
        <w:tabs>
          <w:tab w:val="right" w:pos="8640"/>
        </w:tabs>
        <w:rPr>
          <w:sz w:val="19"/>
          <w:szCs w:val="19"/>
        </w:rPr>
      </w:pPr>
      <w:r w:rsidRPr="00B37ECF">
        <w:rPr>
          <w:rFonts w:ascii="Arial" w:hAnsi="Arial" w:cs="Arial"/>
          <w:sz w:val="19"/>
          <w:szCs w:val="19"/>
        </w:rPr>
        <w:lastRenderedPageBreak/>
        <w:t>Typing 55 wpm</w:t>
      </w:r>
    </w:p>
    <w:p w:rsidR="006609FD" w:rsidRPr="00B37ECF" w:rsidRDefault="006609FD" w:rsidP="006609FD">
      <w:pPr>
        <w:numPr>
          <w:ilvl w:val="0"/>
          <w:numId w:val="3"/>
        </w:numPr>
        <w:tabs>
          <w:tab w:val="right" w:pos="8640"/>
        </w:tabs>
        <w:rPr>
          <w:sz w:val="19"/>
          <w:szCs w:val="19"/>
        </w:rPr>
      </w:pPr>
      <w:r w:rsidRPr="00B37ECF">
        <w:rPr>
          <w:rFonts w:ascii="Arial" w:hAnsi="Arial" w:cs="Arial"/>
          <w:sz w:val="19"/>
          <w:szCs w:val="19"/>
        </w:rPr>
        <w:t>Blueprint reading</w:t>
      </w:r>
    </w:p>
    <w:p w:rsidR="006609FD" w:rsidRPr="00B37ECF" w:rsidRDefault="006609FD" w:rsidP="006609FD">
      <w:pPr>
        <w:numPr>
          <w:ilvl w:val="0"/>
          <w:numId w:val="3"/>
        </w:numPr>
        <w:tabs>
          <w:tab w:val="right" w:pos="8640"/>
        </w:tabs>
        <w:rPr>
          <w:sz w:val="19"/>
          <w:szCs w:val="19"/>
        </w:rPr>
      </w:pPr>
      <w:r w:rsidRPr="00B37ECF">
        <w:rPr>
          <w:rFonts w:ascii="Arial" w:hAnsi="Arial" w:cs="Arial"/>
          <w:sz w:val="19"/>
          <w:szCs w:val="19"/>
        </w:rPr>
        <w:t>Proficient in Microsoft Word &amp; Microsoft Excel</w:t>
      </w:r>
    </w:p>
    <w:p w:rsidR="006609FD" w:rsidRPr="00B37ECF" w:rsidRDefault="006609FD" w:rsidP="006609FD">
      <w:pPr>
        <w:numPr>
          <w:ilvl w:val="0"/>
          <w:numId w:val="6"/>
        </w:numPr>
        <w:tabs>
          <w:tab w:val="right" w:pos="8640"/>
        </w:tabs>
        <w:rPr>
          <w:rFonts w:ascii="Arial" w:hAnsi="Arial" w:cs="Arial"/>
          <w:sz w:val="19"/>
          <w:szCs w:val="19"/>
        </w:rPr>
      </w:pPr>
      <w:r w:rsidRPr="00B37ECF">
        <w:rPr>
          <w:rFonts w:ascii="Arial" w:hAnsi="Arial" w:cs="Arial"/>
          <w:sz w:val="19"/>
          <w:szCs w:val="19"/>
        </w:rPr>
        <w:lastRenderedPageBreak/>
        <w:t>Past Trustee Mill Village United Methodist Church</w:t>
      </w:r>
    </w:p>
    <w:p w:rsidR="006609FD" w:rsidRPr="00B37ECF" w:rsidRDefault="006609FD" w:rsidP="006609FD">
      <w:pPr>
        <w:numPr>
          <w:ilvl w:val="0"/>
          <w:numId w:val="7"/>
        </w:numPr>
        <w:tabs>
          <w:tab w:val="right" w:pos="8640"/>
        </w:tabs>
        <w:rPr>
          <w:rFonts w:ascii="Arial" w:hAnsi="Arial" w:cs="Arial"/>
          <w:sz w:val="19"/>
          <w:szCs w:val="19"/>
        </w:rPr>
      </w:pPr>
      <w:r w:rsidRPr="00B37ECF">
        <w:rPr>
          <w:rFonts w:ascii="Arial" w:hAnsi="Arial" w:cs="Arial"/>
          <w:sz w:val="19"/>
          <w:szCs w:val="19"/>
        </w:rPr>
        <w:t>High School Reunion Committee</w:t>
      </w:r>
    </w:p>
    <w:p w:rsidR="006609FD" w:rsidRPr="00B37ECF" w:rsidRDefault="006609FD" w:rsidP="006609FD">
      <w:pPr>
        <w:numPr>
          <w:ilvl w:val="0"/>
          <w:numId w:val="7"/>
        </w:numPr>
        <w:tabs>
          <w:tab w:val="right" w:pos="8640"/>
        </w:tabs>
        <w:rPr>
          <w:sz w:val="19"/>
          <w:szCs w:val="19"/>
        </w:rPr>
      </w:pPr>
      <w:r w:rsidRPr="00B37ECF">
        <w:rPr>
          <w:rFonts w:ascii="Arial" w:hAnsi="Arial" w:cs="Arial"/>
          <w:sz w:val="19"/>
          <w:szCs w:val="19"/>
        </w:rPr>
        <w:t>Gardening</w:t>
      </w:r>
    </w:p>
    <w:p w:rsidR="009152A8" w:rsidRPr="009152A8" w:rsidRDefault="006609FD" w:rsidP="0063072C">
      <w:pPr>
        <w:numPr>
          <w:ilvl w:val="0"/>
          <w:numId w:val="7"/>
        </w:numPr>
        <w:tabs>
          <w:tab w:val="right" w:pos="8640"/>
        </w:tabs>
      </w:pPr>
      <w:r w:rsidRPr="0063072C">
        <w:rPr>
          <w:rFonts w:ascii="Arial" w:hAnsi="Arial" w:cs="Arial"/>
          <w:sz w:val="19"/>
          <w:szCs w:val="19"/>
        </w:rPr>
        <w:t>Aerobic</w:t>
      </w:r>
      <w:r w:rsidR="0063072C">
        <w:rPr>
          <w:rFonts w:ascii="Arial" w:hAnsi="Arial" w:cs="Arial"/>
          <w:sz w:val="19"/>
          <w:szCs w:val="19"/>
        </w:rPr>
        <w:t>s</w:t>
      </w:r>
    </w:p>
    <w:sectPr w:rsidR="009152A8" w:rsidRPr="009152A8" w:rsidSect="0063072C">
      <w:type w:val="continuous"/>
      <w:pgSz w:w="12240" w:h="15840"/>
      <w:pgMar w:top="720" w:right="1440" w:bottom="1440" w:left="1440" w:header="720" w:footer="720" w:gutter="0"/>
      <w:cols w:num="2" w:space="86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2EC" w:rsidRDefault="008222EC">
      <w:r>
        <w:separator/>
      </w:r>
    </w:p>
  </w:endnote>
  <w:endnote w:type="continuationSeparator" w:id="0">
    <w:p w:rsidR="008222EC" w:rsidRDefault="008222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E1" w:rsidRDefault="002A79E1" w:rsidP="00BF70D1">
    <w:pPr>
      <w:pBdr>
        <w:bottom w:val="single" w:sz="18" w:space="1" w:color="333399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E1" w:rsidRDefault="002A79E1" w:rsidP="00BF70D1">
    <w:pPr>
      <w:pBdr>
        <w:bottom w:val="single" w:sz="18" w:space="1" w:color="333399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2EC" w:rsidRDefault="008222EC">
      <w:r>
        <w:separator/>
      </w:r>
    </w:p>
  </w:footnote>
  <w:footnote w:type="continuationSeparator" w:id="0">
    <w:p w:rsidR="008222EC" w:rsidRDefault="008222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E1" w:rsidRDefault="002A79E1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Heidi L Beezub</w:t>
    </w:r>
    <w:r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(814) 796-3237</w:t>
    </w:r>
  </w:p>
  <w:p w:rsidR="002A79E1" w:rsidRDefault="002A79E1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6062CA">
      <w:rPr>
        <w:rFonts w:ascii="Arial" w:hAnsi="Arial" w:cs="Arial"/>
        <w:sz w:val="18"/>
        <w:szCs w:val="18"/>
      </w:rPr>
      <w:t xml:space="preserve">Page </w:t>
    </w:r>
    <w:r w:rsidR="00DD4206" w:rsidRPr="006062CA">
      <w:rPr>
        <w:rFonts w:ascii="Arial" w:hAnsi="Arial" w:cs="Arial"/>
        <w:sz w:val="18"/>
        <w:szCs w:val="18"/>
      </w:rPr>
      <w:fldChar w:fldCharType="begin"/>
    </w:r>
    <w:r w:rsidRPr="006062CA">
      <w:rPr>
        <w:rFonts w:ascii="Arial" w:hAnsi="Arial" w:cs="Arial"/>
        <w:sz w:val="18"/>
        <w:szCs w:val="18"/>
      </w:rPr>
      <w:instrText xml:space="preserve"> PAGE </w:instrText>
    </w:r>
    <w:r w:rsidR="00DD4206" w:rsidRPr="006062CA">
      <w:rPr>
        <w:rFonts w:ascii="Arial" w:hAnsi="Arial" w:cs="Arial"/>
        <w:sz w:val="18"/>
        <w:szCs w:val="18"/>
      </w:rPr>
      <w:fldChar w:fldCharType="separate"/>
    </w:r>
    <w:r w:rsidR="0063072C">
      <w:rPr>
        <w:rFonts w:ascii="Arial" w:hAnsi="Arial" w:cs="Arial"/>
        <w:noProof/>
        <w:sz w:val="18"/>
        <w:szCs w:val="18"/>
      </w:rPr>
      <w:t>2</w:t>
    </w:r>
    <w:r w:rsidR="00DD4206" w:rsidRPr="006062CA">
      <w:rPr>
        <w:rFonts w:ascii="Arial" w:hAnsi="Arial" w:cs="Arial"/>
        <w:sz w:val="18"/>
        <w:szCs w:val="18"/>
      </w:rPr>
      <w:fldChar w:fldCharType="end"/>
    </w:r>
    <w:r w:rsidRPr="006062CA">
      <w:rPr>
        <w:rFonts w:ascii="Arial" w:hAnsi="Arial" w:cs="Arial"/>
        <w:sz w:val="18"/>
        <w:szCs w:val="18"/>
      </w:rPr>
      <w:t xml:space="preserve"> of </w:t>
    </w:r>
    <w:r w:rsidR="00DD4206" w:rsidRPr="006062CA">
      <w:rPr>
        <w:rFonts w:ascii="Arial" w:hAnsi="Arial" w:cs="Arial"/>
        <w:sz w:val="18"/>
        <w:szCs w:val="18"/>
      </w:rPr>
      <w:fldChar w:fldCharType="begin"/>
    </w:r>
    <w:r w:rsidRPr="006062CA">
      <w:rPr>
        <w:rFonts w:ascii="Arial" w:hAnsi="Arial" w:cs="Arial"/>
        <w:sz w:val="18"/>
        <w:szCs w:val="18"/>
      </w:rPr>
      <w:instrText xml:space="preserve"> NUMPAGES </w:instrText>
    </w:r>
    <w:r w:rsidR="00DD4206" w:rsidRPr="006062CA">
      <w:rPr>
        <w:rFonts w:ascii="Arial" w:hAnsi="Arial" w:cs="Arial"/>
        <w:sz w:val="18"/>
        <w:szCs w:val="18"/>
      </w:rPr>
      <w:fldChar w:fldCharType="separate"/>
    </w:r>
    <w:r w:rsidR="0063072C">
      <w:rPr>
        <w:rFonts w:ascii="Arial" w:hAnsi="Arial" w:cs="Arial"/>
        <w:noProof/>
        <w:sz w:val="18"/>
        <w:szCs w:val="18"/>
      </w:rPr>
      <w:t>3</w:t>
    </w:r>
    <w:r w:rsidR="00DD4206" w:rsidRPr="006062CA">
      <w:rPr>
        <w:rFonts w:ascii="Arial" w:hAnsi="Arial" w:cs="Arial"/>
        <w:sz w:val="18"/>
        <w:szCs w:val="18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9E1" w:rsidRDefault="002A79E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4639"/>
    <w:multiLevelType w:val="multilevel"/>
    <w:tmpl w:val="3980483C"/>
    <w:numStyleLink w:val="BulletList"/>
  </w:abstractNum>
  <w:abstractNum w:abstractNumId="1">
    <w:nsid w:val="16C24A1E"/>
    <w:multiLevelType w:val="multilevel"/>
    <w:tmpl w:val="277AE850"/>
    <w:numStyleLink w:val="BulletList2"/>
  </w:abstractNum>
  <w:abstractNum w:abstractNumId="2">
    <w:nsid w:val="184E2E59"/>
    <w:multiLevelType w:val="multilevel"/>
    <w:tmpl w:val="277AE850"/>
    <w:numStyleLink w:val="BulletList2"/>
  </w:abstractNum>
  <w:abstractNum w:abstractNumId="3">
    <w:nsid w:val="213527B8"/>
    <w:multiLevelType w:val="multilevel"/>
    <w:tmpl w:val="277AE850"/>
    <w:numStyleLink w:val="BulletList2"/>
  </w:abstractNum>
  <w:abstractNum w:abstractNumId="4">
    <w:nsid w:val="271E5FA8"/>
    <w:multiLevelType w:val="multilevel"/>
    <w:tmpl w:val="277AE850"/>
    <w:numStyleLink w:val="BulletList2"/>
  </w:abstractNum>
  <w:abstractNum w:abstractNumId="5">
    <w:nsid w:val="35507E45"/>
    <w:multiLevelType w:val="multilevel"/>
    <w:tmpl w:val="3980483C"/>
    <w:numStyleLink w:val="BulletList"/>
  </w:abstractNum>
  <w:abstractNum w:abstractNumId="6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CA6C54"/>
    <w:multiLevelType w:val="multilevel"/>
    <w:tmpl w:val="277AE850"/>
    <w:numStyleLink w:val="BulletList2"/>
  </w:abstractNum>
  <w:abstractNum w:abstractNumId="8">
    <w:nsid w:val="469626AD"/>
    <w:multiLevelType w:val="multilevel"/>
    <w:tmpl w:val="3980483C"/>
    <w:numStyleLink w:val="BulletList"/>
  </w:abstractNum>
  <w:abstractNum w:abstractNumId="9">
    <w:nsid w:val="597A5E26"/>
    <w:multiLevelType w:val="hybridMultilevel"/>
    <w:tmpl w:val="5464D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1204340"/>
    <w:multiLevelType w:val="multilevel"/>
    <w:tmpl w:val="277AE850"/>
    <w:numStyleLink w:val="BulletList2"/>
  </w:abstractNum>
  <w:abstractNum w:abstractNumId="11">
    <w:nsid w:val="65DF72DE"/>
    <w:multiLevelType w:val="multilevel"/>
    <w:tmpl w:val="3980483C"/>
    <w:numStyleLink w:val="BulletList"/>
  </w:abstractNum>
  <w:abstractNum w:abstractNumId="12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77124B41"/>
    <w:multiLevelType w:val="multilevel"/>
    <w:tmpl w:val="3980483C"/>
    <w:numStyleLink w:val="BulletList"/>
  </w:abstractNum>
  <w:abstractNum w:abstractNumId="14">
    <w:nsid w:val="79CB4588"/>
    <w:multiLevelType w:val="multilevel"/>
    <w:tmpl w:val="277AE850"/>
    <w:numStyleLink w:val="BulletList2"/>
  </w:abstractNum>
  <w:abstractNum w:abstractNumId="15">
    <w:nsid w:val="7E0612B6"/>
    <w:multiLevelType w:val="multilevel"/>
    <w:tmpl w:val="277AE850"/>
    <w:numStyleLink w:val="BulletList2"/>
  </w:abstractNum>
  <w:abstractNum w:abstractNumId="16">
    <w:nsid w:val="7EC9313B"/>
    <w:multiLevelType w:val="multilevel"/>
    <w:tmpl w:val="277AE850"/>
    <w:numStyleLink w:val="BulletList2"/>
  </w:abstractNum>
  <w:abstractNum w:abstractNumId="17">
    <w:nsid w:val="7FFA6706"/>
    <w:multiLevelType w:val="multilevel"/>
    <w:tmpl w:val="3980483C"/>
    <w:numStyleLink w:val="BulletList"/>
  </w:abstractNum>
  <w:num w:numId="1">
    <w:abstractNumId w:val="6"/>
  </w:num>
  <w:num w:numId="2">
    <w:abstractNumId w:val="11"/>
  </w:num>
  <w:num w:numId="3">
    <w:abstractNumId w:val="17"/>
  </w:num>
  <w:num w:numId="4">
    <w:abstractNumId w:val="0"/>
  </w:num>
  <w:num w:numId="5">
    <w:abstractNumId w:val="5"/>
  </w:num>
  <w:num w:numId="6">
    <w:abstractNumId w:val="13"/>
  </w:num>
  <w:num w:numId="7">
    <w:abstractNumId w:val="8"/>
  </w:num>
  <w:num w:numId="8">
    <w:abstractNumId w:val="12"/>
  </w:num>
  <w:num w:numId="9">
    <w:abstractNumId w:val="3"/>
  </w:num>
  <w:num w:numId="10">
    <w:abstractNumId w:val="15"/>
  </w:num>
  <w:num w:numId="11">
    <w:abstractNumId w:val="14"/>
  </w:num>
  <w:num w:numId="12">
    <w:abstractNumId w:val="4"/>
  </w:num>
  <w:num w:numId="13">
    <w:abstractNumId w:val="16"/>
  </w:num>
  <w:num w:numId="14">
    <w:abstractNumId w:val="10"/>
  </w:num>
  <w:num w:numId="15">
    <w:abstractNumId w:val="7"/>
  </w:num>
  <w:num w:numId="16">
    <w:abstractNumId w:val="2"/>
  </w:num>
  <w:num w:numId="17">
    <w:abstractNumId w:val="1"/>
  </w:num>
  <w:num w:numId="18">
    <w:abstractNumId w:val="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attachedTemplate r:id="rId1"/>
  <w:stylePaneFormatFilter w:val="3001"/>
  <w:defaultTabStop w:val="720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C73817"/>
    <w:rsid w:val="00012B39"/>
    <w:rsid w:val="00015BE0"/>
    <w:rsid w:val="00041795"/>
    <w:rsid w:val="00060082"/>
    <w:rsid w:val="00060648"/>
    <w:rsid w:val="000668EC"/>
    <w:rsid w:val="00080B25"/>
    <w:rsid w:val="00083AA2"/>
    <w:rsid w:val="00083C08"/>
    <w:rsid w:val="00084FD3"/>
    <w:rsid w:val="0008702D"/>
    <w:rsid w:val="00090786"/>
    <w:rsid w:val="000A5E4A"/>
    <w:rsid w:val="000A6942"/>
    <w:rsid w:val="000A6A6C"/>
    <w:rsid w:val="000B6CD0"/>
    <w:rsid w:val="000C16E6"/>
    <w:rsid w:val="000C2EF1"/>
    <w:rsid w:val="000D0E7B"/>
    <w:rsid w:val="000D26CC"/>
    <w:rsid w:val="000D5264"/>
    <w:rsid w:val="000F21F8"/>
    <w:rsid w:val="00114680"/>
    <w:rsid w:val="00140DAE"/>
    <w:rsid w:val="00170FB0"/>
    <w:rsid w:val="00195F6D"/>
    <w:rsid w:val="001A419F"/>
    <w:rsid w:val="001A4EDB"/>
    <w:rsid w:val="001B0937"/>
    <w:rsid w:val="001C46A5"/>
    <w:rsid w:val="001D5436"/>
    <w:rsid w:val="001E1E28"/>
    <w:rsid w:val="001E22B6"/>
    <w:rsid w:val="001E64D2"/>
    <w:rsid w:val="001E6878"/>
    <w:rsid w:val="001F72CC"/>
    <w:rsid w:val="00217F80"/>
    <w:rsid w:val="00227F3D"/>
    <w:rsid w:val="00230B5D"/>
    <w:rsid w:val="00235A17"/>
    <w:rsid w:val="00237283"/>
    <w:rsid w:val="002408C6"/>
    <w:rsid w:val="00243463"/>
    <w:rsid w:val="00247D6D"/>
    <w:rsid w:val="0025133E"/>
    <w:rsid w:val="002873D3"/>
    <w:rsid w:val="002A5AF2"/>
    <w:rsid w:val="002A79E1"/>
    <w:rsid w:val="002B321C"/>
    <w:rsid w:val="002B6202"/>
    <w:rsid w:val="002C0C3F"/>
    <w:rsid w:val="002E6F26"/>
    <w:rsid w:val="002E7857"/>
    <w:rsid w:val="00311168"/>
    <w:rsid w:val="00313D78"/>
    <w:rsid w:val="00326704"/>
    <w:rsid w:val="00352271"/>
    <w:rsid w:val="00353192"/>
    <w:rsid w:val="003554F8"/>
    <w:rsid w:val="00386882"/>
    <w:rsid w:val="00387409"/>
    <w:rsid w:val="003C0786"/>
    <w:rsid w:val="003C2180"/>
    <w:rsid w:val="003D7ABF"/>
    <w:rsid w:val="003E5A7F"/>
    <w:rsid w:val="00404337"/>
    <w:rsid w:val="0041673B"/>
    <w:rsid w:val="0043525E"/>
    <w:rsid w:val="0044115B"/>
    <w:rsid w:val="00441627"/>
    <w:rsid w:val="0044449A"/>
    <w:rsid w:val="00457519"/>
    <w:rsid w:val="00483921"/>
    <w:rsid w:val="0048411B"/>
    <w:rsid w:val="00492BD5"/>
    <w:rsid w:val="00496BE8"/>
    <w:rsid w:val="004B7AAC"/>
    <w:rsid w:val="004F50B0"/>
    <w:rsid w:val="00511441"/>
    <w:rsid w:val="00514C0C"/>
    <w:rsid w:val="00516613"/>
    <w:rsid w:val="00521A47"/>
    <w:rsid w:val="00521EBF"/>
    <w:rsid w:val="00524357"/>
    <w:rsid w:val="0052600C"/>
    <w:rsid w:val="00557451"/>
    <w:rsid w:val="0055760F"/>
    <w:rsid w:val="005649AE"/>
    <w:rsid w:val="00564D63"/>
    <w:rsid w:val="00572A8D"/>
    <w:rsid w:val="00594462"/>
    <w:rsid w:val="005A0F13"/>
    <w:rsid w:val="005A2324"/>
    <w:rsid w:val="005A5CED"/>
    <w:rsid w:val="005C5A77"/>
    <w:rsid w:val="005C7539"/>
    <w:rsid w:val="005E3093"/>
    <w:rsid w:val="005E5C12"/>
    <w:rsid w:val="0060491B"/>
    <w:rsid w:val="006062CA"/>
    <w:rsid w:val="00615C97"/>
    <w:rsid w:val="00621E76"/>
    <w:rsid w:val="00626462"/>
    <w:rsid w:val="0063072C"/>
    <w:rsid w:val="00650089"/>
    <w:rsid w:val="00655327"/>
    <w:rsid w:val="006609FD"/>
    <w:rsid w:val="00677214"/>
    <w:rsid w:val="00696B2A"/>
    <w:rsid w:val="006A1ADB"/>
    <w:rsid w:val="006A66D9"/>
    <w:rsid w:val="006A7DF6"/>
    <w:rsid w:val="006D160E"/>
    <w:rsid w:val="006D7F25"/>
    <w:rsid w:val="006F6FA7"/>
    <w:rsid w:val="00707CEA"/>
    <w:rsid w:val="00712473"/>
    <w:rsid w:val="007321F8"/>
    <w:rsid w:val="007410A6"/>
    <w:rsid w:val="00745933"/>
    <w:rsid w:val="00762CA5"/>
    <w:rsid w:val="007734E5"/>
    <w:rsid w:val="00790C61"/>
    <w:rsid w:val="00791328"/>
    <w:rsid w:val="00796A3C"/>
    <w:rsid w:val="007A176E"/>
    <w:rsid w:val="007A2A4E"/>
    <w:rsid w:val="007A55D6"/>
    <w:rsid w:val="007A5FB7"/>
    <w:rsid w:val="007B1B0B"/>
    <w:rsid w:val="007B6977"/>
    <w:rsid w:val="007C74D2"/>
    <w:rsid w:val="007D5836"/>
    <w:rsid w:val="007E4230"/>
    <w:rsid w:val="007F1DE1"/>
    <w:rsid w:val="00810110"/>
    <w:rsid w:val="00820222"/>
    <w:rsid w:val="008222EC"/>
    <w:rsid w:val="00834966"/>
    <w:rsid w:val="00842372"/>
    <w:rsid w:val="00843FB4"/>
    <w:rsid w:val="0086141D"/>
    <w:rsid w:val="00871CDF"/>
    <w:rsid w:val="008848D3"/>
    <w:rsid w:val="008B2D1C"/>
    <w:rsid w:val="008B62E1"/>
    <w:rsid w:val="008E467F"/>
    <w:rsid w:val="008E5F9E"/>
    <w:rsid w:val="008E6501"/>
    <w:rsid w:val="00912A05"/>
    <w:rsid w:val="009152A8"/>
    <w:rsid w:val="00957947"/>
    <w:rsid w:val="00972EC6"/>
    <w:rsid w:val="00976F07"/>
    <w:rsid w:val="0099081E"/>
    <w:rsid w:val="00991907"/>
    <w:rsid w:val="009A017C"/>
    <w:rsid w:val="009A31CF"/>
    <w:rsid w:val="009C5C68"/>
    <w:rsid w:val="009D7E62"/>
    <w:rsid w:val="009E0AD1"/>
    <w:rsid w:val="009E3874"/>
    <w:rsid w:val="009E4BCE"/>
    <w:rsid w:val="009F4D6B"/>
    <w:rsid w:val="009F71E3"/>
    <w:rsid w:val="00A30A3C"/>
    <w:rsid w:val="00A47AF3"/>
    <w:rsid w:val="00A80DF0"/>
    <w:rsid w:val="00A80E93"/>
    <w:rsid w:val="00A90309"/>
    <w:rsid w:val="00A92B87"/>
    <w:rsid w:val="00A97357"/>
    <w:rsid w:val="00AA178C"/>
    <w:rsid w:val="00AB0BB1"/>
    <w:rsid w:val="00AB377B"/>
    <w:rsid w:val="00AC7EFF"/>
    <w:rsid w:val="00B044A4"/>
    <w:rsid w:val="00B05C16"/>
    <w:rsid w:val="00B17957"/>
    <w:rsid w:val="00B33701"/>
    <w:rsid w:val="00B3424E"/>
    <w:rsid w:val="00B37ECF"/>
    <w:rsid w:val="00B40F40"/>
    <w:rsid w:val="00B54851"/>
    <w:rsid w:val="00B60213"/>
    <w:rsid w:val="00B603A6"/>
    <w:rsid w:val="00B61397"/>
    <w:rsid w:val="00B72CB4"/>
    <w:rsid w:val="00B73508"/>
    <w:rsid w:val="00B764AE"/>
    <w:rsid w:val="00B828FB"/>
    <w:rsid w:val="00BA174E"/>
    <w:rsid w:val="00BA5511"/>
    <w:rsid w:val="00BC4781"/>
    <w:rsid w:val="00BF21BB"/>
    <w:rsid w:val="00BF3F8B"/>
    <w:rsid w:val="00BF70D1"/>
    <w:rsid w:val="00BF7450"/>
    <w:rsid w:val="00C120F2"/>
    <w:rsid w:val="00C13B1B"/>
    <w:rsid w:val="00C14C98"/>
    <w:rsid w:val="00C46790"/>
    <w:rsid w:val="00C73817"/>
    <w:rsid w:val="00C75BC2"/>
    <w:rsid w:val="00C8193A"/>
    <w:rsid w:val="00C826CE"/>
    <w:rsid w:val="00CB5984"/>
    <w:rsid w:val="00CC46BB"/>
    <w:rsid w:val="00CE00E9"/>
    <w:rsid w:val="00CE3C5D"/>
    <w:rsid w:val="00CE4F66"/>
    <w:rsid w:val="00CE691E"/>
    <w:rsid w:val="00CF2AFF"/>
    <w:rsid w:val="00CF531A"/>
    <w:rsid w:val="00CF6A9D"/>
    <w:rsid w:val="00D134DF"/>
    <w:rsid w:val="00D15C4E"/>
    <w:rsid w:val="00D24762"/>
    <w:rsid w:val="00D32EDE"/>
    <w:rsid w:val="00D35A71"/>
    <w:rsid w:val="00D41403"/>
    <w:rsid w:val="00D467B5"/>
    <w:rsid w:val="00D51DF7"/>
    <w:rsid w:val="00D55185"/>
    <w:rsid w:val="00D61E30"/>
    <w:rsid w:val="00D64858"/>
    <w:rsid w:val="00D73310"/>
    <w:rsid w:val="00D90915"/>
    <w:rsid w:val="00D94931"/>
    <w:rsid w:val="00DA6617"/>
    <w:rsid w:val="00DA7304"/>
    <w:rsid w:val="00DC1C29"/>
    <w:rsid w:val="00DD1C42"/>
    <w:rsid w:val="00DD4206"/>
    <w:rsid w:val="00E2005A"/>
    <w:rsid w:val="00E3088B"/>
    <w:rsid w:val="00E433AB"/>
    <w:rsid w:val="00E45367"/>
    <w:rsid w:val="00E60104"/>
    <w:rsid w:val="00E71DB9"/>
    <w:rsid w:val="00E76A4E"/>
    <w:rsid w:val="00E82247"/>
    <w:rsid w:val="00EB1DE2"/>
    <w:rsid w:val="00EC6307"/>
    <w:rsid w:val="00ED5255"/>
    <w:rsid w:val="00EE55B3"/>
    <w:rsid w:val="00F168AB"/>
    <w:rsid w:val="00F178A3"/>
    <w:rsid w:val="00F201E5"/>
    <w:rsid w:val="00F2092F"/>
    <w:rsid w:val="00F2637C"/>
    <w:rsid w:val="00F663F1"/>
    <w:rsid w:val="00F923FD"/>
    <w:rsid w:val="00FB7CE7"/>
    <w:rsid w:val="00FC1801"/>
    <w:rsid w:val="00FC7D87"/>
    <w:rsid w:val="00FF07EB"/>
    <w:rsid w:val="00FF0CB0"/>
    <w:rsid w:val="00FF2A1C"/>
    <w:rsid w:val="00FF3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hbeezub\LOCALS~1\Temp\TCD94.tmp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59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Beezub</dc:creator>
  <cp:lastModifiedBy>MarkSilka</cp:lastModifiedBy>
  <cp:revision>11</cp:revision>
  <cp:lastPrinted>2016-08-06T00:28:00Z</cp:lastPrinted>
  <dcterms:created xsi:type="dcterms:W3CDTF">2016-08-06T00:21:00Z</dcterms:created>
  <dcterms:modified xsi:type="dcterms:W3CDTF">2016-08-06T01:25:00Z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